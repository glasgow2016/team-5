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2B6" w:rsidRDefault="006642B6"/>
    <w:p w:rsidR="00FD11B5" w:rsidRDefault="006642B6" w:rsidP="006642B6">
      <w:pPr>
        <w:jc w:val="center"/>
      </w:pPr>
      <w:r>
        <w:t>Achievements</w:t>
      </w:r>
    </w:p>
    <w:p w:rsidR="006642B6" w:rsidRDefault="006642B6" w:rsidP="006642B6"/>
    <w:p w:rsidR="006642B6" w:rsidRDefault="006642B6" w:rsidP="006642B6">
      <w:pPr>
        <w:pStyle w:val="ListParagraph"/>
        <w:numPr>
          <w:ilvl w:val="0"/>
          <w:numId w:val="1"/>
        </w:numPr>
      </w:pPr>
      <w:r>
        <w:t>Completed your first route</w:t>
      </w:r>
      <w:bookmarkStart w:id="0" w:name="_GoBack"/>
      <w:bookmarkEnd w:id="0"/>
    </w:p>
    <w:p w:rsidR="006642B6" w:rsidRDefault="006642B6" w:rsidP="006642B6">
      <w:pPr>
        <w:pStyle w:val="ListParagraph"/>
        <w:numPr>
          <w:ilvl w:val="0"/>
          <w:numId w:val="1"/>
        </w:numPr>
      </w:pPr>
      <w:r>
        <w:t xml:space="preserve">Visited the </w:t>
      </w:r>
      <w:proofErr w:type="spellStart"/>
      <w:r>
        <w:t>Antonine</w:t>
      </w:r>
      <w:proofErr w:type="spellEnd"/>
      <w:r>
        <w:t xml:space="preserve"> Wall</w:t>
      </w:r>
    </w:p>
    <w:p w:rsidR="006642B6" w:rsidRDefault="006642B6" w:rsidP="006642B6">
      <w:pPr>
        <w:pStyle w:val="ListParagraph"/>
        <w:numPr>
          <w:ilvl w:val="0"/>
          <w:numId w:val="1"/>
        </w:numPr>
      </w:pPr>
      <w:r>
        <w:t>Shared a selfie with a Kelpie (#</w:t>
      </w:r>
      <w:proofErr w:type="spellStart"/>
      <w:r>
        <w:t>KelpieSelfie</w:t>
      </w:r>
      <w:proofErr w:type="spellEnd"/>
      <w:r>
        <w:t>)</w:t>
      </w:r>
    </w:p>
    <w:p w:rsidR="006642B6" w:rsidRDefault="006642B6" w:rsidP="006642B6">
      <w:pPr>
        <w:pStyle w:val="ListParagraph"/>
        <w:numPr>
          <w:ilvl w:val="0"/>
          <w:numId w:val="1"/>
        </w:numPr>
      </w:pPr>
      <w:r>
        <w:t>Completed 5 routes</w:t>
      </w:r>
    </w:p>
    <w:p w:rsidR="006642B6" w:rsidRDefault="006642B6" w:rsidP="006642B6">
      <w:pPr>
        <w:pStyle w:val="ListParagraph"/>
        <w:numPr>
          <w:ilvl w:val="0"/>
          <w:numId w:val="1"/>
        </w:numPr>
      </w:pPr>
      <w:r>
        <w:t>Visited the Adventure Zone</w:t>
      </w:r>
    </w:p>
    <w:p w:rsidR="006642B6" w:rsidRDefault="006642B6" w:rsidP="006642B6">
      <w:pPr>
        <w:pStyle w:val="ListParagraph"/>
        <w:numPr>
          <w:ilvl w:val="0"/>
          <w:numId w:val="1"/>
        </w:numPr>
      </w:pPr>
      <w:r>
        <w:t>Visited Splash Play</w:t>
      </w:r>
    </w:p>
    <w:p w:rsidR="006642B6" w:rsidRDefault="006642B6" w:rsidP="006642B6">
      <w:pPr>
        <w:pStyle w:val="ListParagraph"/>
        <w:numPr>
          <w:ilvl w:val="0"/>
          <w:numId w:val="1"/>
        </w:numPr>
      </w:pPr>
      <w:r>
        <w:t>Grabbed a Coffee at the Café</w:t>
      </w:r>
    </w:p>
    <w:p w:rsidR="006642B6" w:rsidRDefault="006642B6" w:rsidP="006642B6">
      <w:pPr>
        <w:pStyle w:val="ListParagraph"/>
        <w:numPr>
          <w:ilvl w:val="0"/>
          <w:numId w:val="1"/>
        </w:numPr>
      </w:pPr>
      <w:r>
        <w:t>Shared a wildlife photo(#</w:t>
      </w:r>
      <w:proofErr w:type="spellStart"/>
      <w:r>
        <w:t>HelixWildlife</w:t>
      </w:r>
      <w:proofErr w:type="spellEnd"/>
      <w:r>
        <w:t>)</w:t>
      </w:r>
    </w:p>
    <w:p w:rsidR="006642B6" w:rsidRDefault="006642B6" w:rsidP="006642B6">
      <w:pPr>
        <w:pStyle w:val="ListParagraph"/>
        <w:numPr>
          <w:ilvl w:val="0"/>
          <w:numId w:val="1"/>
        </w:numPr>
      </w:pPr>
      <w:r>
        <w:t>Completed 10 routes.</w:t>
      </w:r>
    </w:p>
    <w:p w:rsidR="006642B6" w:rsidRPr="006642B6" w:rsidRDefault="006642B6" w:rsidP="006642B6">
      <w:pPr>
        <w:pStyle w:val="ListParagraph"/>
        <w:numPr>
          <w:ilvl w:val="0"/>
          <w:numId w:val="1"/>
        </w:numPr>
      </w:pPr>
      <w:r>
        <w:t>Kayak in the lagoon</w:t>
      </w:r>
    </w:p>
    <w:sectPr w:rsidR="006642B6" w:rsidRPr="0066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712F8"/>
    <w:multiLevelType w:val="hybridMultilevel"/>
    <w:tmpl w:val="057602FA"/>
    <w:lvl w:ilvl="0" w:tplc="D3F4E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B6"/>
    <w:rsid w:val="002A2205"/>
    <w:rsid w:val="006642B6"/>
    <w:rsid w:val="00F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A4286-B3B0-422F-85F1-7F3D6EF5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-Ann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Rachel-Anne Hollywood</dc:creator>
  <cp:keywords/>
  <dc:description/>
  <cp:lastModifiedBy>Rachel-Anne Hollywood</cp:lastModifiedBy>
  <cp:revision>1</cp:revision>
  <dcterms:created xsi:type="dcterms:W3CDTF">2016-11-05T15:57:00Z</dcterms:created>
  <dcterms:modified xsi:type="dcterms:W3CDTF">2016-11-05T17:54:00Z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